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C2030" w14:textId="6AC4EFDD" w:rsidR="003813EF" w:rsidRDefault="003813EF" w:rsidP="00BA0C98">
      <w:pPr>
        <w:jc w:val="both"/>
        <w:rPr>
          <w:b/>
        </w:rPr>
      </w:pPr>
      <w:r>
        <w:rPr>
          <w:b/>
        </w:rPr>
        <w:t>Definitions</w:t>
      </w:r>
    </w:p>
    <w:p w14:paraId="2032F0E4" w14:textId="64476DC0" w:rsidR="003813EF" w:rsidRDefault="003813EF" w:rsidP="00BA0C98">
      <w:pPr>
        <w:jc w:val="both"/>
        <w:rPr>
          <w:b/>
        </w:rPr>
      </w:pPr>
      <w:r>
        <w:rPr>
          <w:b/>
        </w:rPr>
        <w:t>Use Cases</w:t>
      </w:r>
    </w:p>
    <w:p w14:paraId="234A4687" w14:textId="276070F3" w:rsidR="00065FDF" w:rsidRDefault="00065FDF" w:rsidP="00BA0C98">
      <w:pPr>
        <w:jc w:val="both"/>
        <w:rPr>
          <w:b/>
        </w:rPr>
      </w:pPr>
      <w:r>
        <w:rPr>
          <w:b/>
        </w:rPr>
        <w:t>Deliverables</w:t>
      </w:r>
    </w:p>
    <w:p w14:paraId="39D9E67B" w14:textId="26416850" w:rsidR="00065FDF" w:rsidRDefault="00065FDF" w:rsidP="00BA0C98">
      <w:pPr>
        <w:jc w:val="both"/>
        <w:rPr>
          <w:b/>
        </w:rPr>
      </w:pPr>
      <w:r>
        <w:rPr>
          <w:b/>
        </w:rPr>
        <w:t>Out of Scope</w:t>
      </w:r>
    </w:p>
    <w:p w14:paraId="3CEB8BA0" w14:textId="77777777" w:rsidR="003813EF" w:rsidRDefault="003813EF" w:rsidP="00BA0C98">
      <w:pPr>
        <w:jc w:val="both"/>
        <w:rPr>
          <w:b/>
        </w:rPr>
      </w:pPr>
    </w:p>
    <w:p w14:paraId="038A45A4" w14:textId="75BE4864" w:rsidR="009A0E57" w:rsidRPr="007068D9" w:rsidRDefault="009A0E57" w:rsidP="00BA0C98">
      <w:pPr>
        <w:jc w:val="both"/>
        <w:rPr>
          <w:b/>
        </w:rPr>
      </w:pPr>
      <w:r w:rsidRPr="007068D9">
        <w:rPr>
          <w:b/>
        </w:rPr>
        <w:t>DEFINITIONS</w:t>
      </w:r>
    </w:p>
    <w:p w14:paraId="6B9C05DD" w14:textId="77777777" w:rsidR="009A0E57" w:rsidRDefault="009A0E57" w:rsidP="00BA0C98">
      <w:pPr>
        <w:jc w:val="both"/>
      </w:pPr>
      <w:r>
        <w:t>Building</w:t>
      </w:r>
    </w:p>
    <w:p w14:paraId="5B99E3DF" w14:textId="793FF8FE" w:rsidR="009A0E57" w:rsidRDefault="009A0E57" w:rsidP="00BA0C98">
      <w:pPr>
        <w:pStyle w:val="ListParagraph"/>
        <w:numPr>
          <w:ilvl w:val="0"/>
          <w:numId w:val="1"/>
        </w:numPr>
        <w:jc w:val="both"/>
      </w:pPr>
      <w:r>
        <w:t>A building has one or more elevator</w:t>
      </w:r>
      <w:r w:rsidR="0019515D">
        <w:t xml:space="preserve"> shaft</w:t>
      </w:r>
      <w:r>
        <w:t>s.</w:t>
      </w:r>
    </w:p>
    <w:p w14:paraId="39C7D421" w14:textId="7874486F" w:rsidR="009A0E57" w:rsidRDefault="009A0E57" w:rsidP="00BA0C98">
      <w:pPr>
        <w:pStyle w:val="ListParagraph"/>
        <w:numPr>
          <w:ilvl w:val="0"/>
          <w:numId w:val="1"/>
        </w:numPr>
        <w:jc w:val="both"/>
      </w:pPr>
      <w:r>
        <w:t>A building has two or more contiguous elevator-accessible floors.</w:t>
      </w:r>
    </w:p>
    <w:p w14:paraId="4221C1F7" w14:textId="3E298274" w:rsidR="009A0E57" w:rsidRDefault="009A0E57" w:rsidP="00BA0C98">
      <w:pPr>
        <w:pStyle w:val="ListParagraph"/>
        <w:numPr>
          <w:ilvl w:val="0"/>
          <w:numId w:val="1"/>
        </w:numPr>
        <w:jc w:val="both"/>
      </w:pPr>
      <w:r>
        <w:t>A building's ground floor is also referred to as the first floor.</w:t>
      </w:r>
    </w:p>
    <w:p w14:paraId="241B019D" w14:textId="6D85D5E8" w:rsidR="009A0E57" w:rsidRDefault="009A0E57" w:rsidP="00BA0C98">
      <w:pPr>
        <w:pStyle w:val="ListParagraph"/>
        <w:numPr>
          <w:ilvl w:val="0"/>
          <w:numId w:val="1"/>
        </w:numPr>
        <w:jc w:val="both"/>
      </w:pPr>
      <w:r>
        <w:t>A building's top floor is also referred to as the last floor.</w:t>
      </w:r>
    </w:p>
    <w:p w14:paraId="3B19B88E" w14:textId="7826FE2C" w:rsidR="009A0E57" w:rsidRDefault="009A0E57" w:rsidP="00BA0C98">
      <w:pPr>
        <w:pStyle w:val="ListParagraph"/>
        <w:numPr>
          <w:ilvl w:val="0"/>
          <w:numId w:val="1"/>
        </w:numPr>
        <w:jc w:val="both"/>
      </w:pPr>
      <w:r>
        <w:t>A building receives N guests each day.</w:t>
      </w:r>
    </w:p>
    <w:p w14:paraId="32D1A383" w14:textId="71447258" w:rsidR="009A0E57" w:rsidRDefault="009A0E57" w:rsidP="00BA0C98">
      <w:pPr>
        <w:pStyle w:val="ListParagraph"/>
        <w:numPr>
          <w:ilvl w:val="0"/>
          <w:numId w:val="1"/>
        </w:numPr>
        <w:jc w:val="both"/>
      </w:pPr>
      <w:r>
        <w:t>A building has zero or more occupants.</w:t>
      </w:r>
    </w:p>
    <w:p w14:paraId="1121B761" w14:textId="4C35C1BF" w:rsidR="009A0E57" w:rsidRDefault="009A0E57" w:rsidP="00BA0C98">
      <w:pPr>
        <w:pStyle w:val="ListParagraph"/>
        <w:numPr>
          <w:ilvl w:val="0"/>
          <w:numId w:val="1"/>
        </w:numPr>
        <w:jc w:val="both"/>
      </w:pPr>
      <w:r>
        <w:t>A bui</w:t>
      </w:r>
      <w:r w:rsidR="007404ED">
        <w:t>l</w:t>
      </w:r>
      <w:r>
        <w:t>ding's occupant count is the sum of all the building's floors' occupant counts.</w:t>
      </w:r>
    </w:p>
    <w:p w14:paraId="5584AF05" w14:textId="77777777" w:rsidR="009A0E57" w:rsidRDefault="009A0E57" w:rsidP="00BA0C98">
      <w:pPr>
        <w:jc w:val="both"/>
      </w:pPr>
      <w:r>
        <w:t>Floor</w:t>
      </w:r>
    </w:p>
    <w:p w14:paraId="12DB64B0" w14:textId="77777777" w:rsidR="009E4332" w:rsidRDefault="009E4332" w:rsidP="00BA0C98">
      <w:pPr>
        <w:pStyle w:val="ListParagraph"/>
        <w:numPr>
          <w:ilvl w:val="0"/>
          <w:numId w:val="2"/>
        </w:numPr>
        <w:jc w:val="both"/>
      </w:pPr>
      <w:r>
        <w:t>Each floor belongs to a single building.</w:t>
      </w:r>
    </w:p>
    <w:p w14:paraId="5E3B4827" w14:textId="26EFD22E" w:rsidR="009A0E57" w:rsidRDefault="00072CE9" w:rsidP="00BA0C98">
      <w:pPr>
        <w:pStyle w:val="ListParagraph"/>
        <w:numPr>
          <w:ilvl w:val="0"/>
          <w:numId w:val="2"/>
        </w:numPr>
        <w:jc w:val="both"/>
      </w:pPr>
      <w:r>
        <w:t>Each</w:t>
      </w:r>
      <w:r w:rsidR="009A0E57">
        <w:t xml:space="preserve"> floor is N feet tall.</w:t>
      </w:r>
    </w:p>
    <w:p w14:paraId="273B4240" w14:textId="5541DEDF" w:rsidR="004A0B7B" w:rsidRDefault="0013005C" w:rsidP="00BA0C98">
      <w:pPr>
        <w:pStyle w:val="ListParagraph"/>
        <w:numPr>
          <w:ilvl w:val="0"/>
          <w:numId w:val="2"/>
        </w:numPr>
        <w:jc w:val="both"/>
      </w:pPr>
      <w:r>
        <w:t>A</w:t>
      </w:r>
      <w:r w:rsidR="004A0B7B">
        <w:t xml:space="preserve"> floor will have zero or more occupants.</w:t>
      </w:r>
    </w:p>
    <w:p w14:paraId="5B0FE874" w14:textId="6D73ED58" w:rsidR="00305629" w:rsidRDefault="00305629" w:rsidP="00BA0C98">
      <w:pPr>
        <w:pStyle w:val="ListParagraph"/>
        <w:numPr>
          <w:ilvl w:val="0"/>
          <w:numId w:val="2"/>
        </w:numPr>
        <w:jc w:val="both"/>
      </w:pPr>
      <w:r>
        <w:t>A floor’s occupant count will change as occupants arrive and depart the floor.</w:t>
      </w:r>
    </w:p>
    <w:p w14:paraId="5117554C" w14:textId="0363661E" w:rsidR="009A0E57" w:rsidRDefault="009A0E57" w:rsidP="00BA0C98">
      <w:pPr>
        <w:pStyle w:val="ListParagraph"/>
        <w:numPr>
          <w:ilvl w:val="0"/>
          <w:numId w:val="2"/>
        </w:numPr>
        <w:jc w:val="both"/>
      </w:pPr>
      <w:r>
        <w:t>The first floor will be a transient floor, not a working floor. It will have zero occupants.</w:t>
      </w:r>
    </w:p>
    <w:p w14:paraId="5BB99733" w14:textId="3CA953C0" w:rsidR="009A0E57" w:rsidRDefault="009A0E57" w:rsidP="00BA0C98">
      <w:pPr>
        <w:pStyle w:val="ListParagraph"/>
        <w:numPr>
          <w:ilvl w:val="0"/>
          <w:numId w:val="2"/>
        </w:numPr>
        <w:jc w:val="both"/>
      </w:pPr>
      <w:r>
        <w:t>At time T (e.g., 11am), 80% of a floor's existing occupants will depart their floor between time T and time T+2 hours and return 45 minutes later.</w:t>
      </w:r>
    </w:p>
    <w:p w14:paraId="79EA5D56" w14:textId="3EA40F9B" w:rsidR="009A0E57" w:rsidRDefault="009A0E57" w:rsidP="00BA0C98">
      <w:pPr>
        <w:pStyle w:val="ListParagraph"/>
        <w:numPr>
          <w:ilvl w:val="0"/>
          <w:numId w:val="2"/>
        </w:numPr>
        <w:jc w:val="both"/>
      </w:pPr>
      <w:r>
        <w:t>Over the course of a day, approximately 10% of a floor's occupants (guests and workers) transit to another random floor and return, with an average visit time of N minutes.</w:t>
      </w:r>
    </w:p>
    <w:p w14:paraId="2F0B95F8" w14:textId="64D30B53" w:rsidR="009A0E57" w:rsidRDefault="009A0E57" w:rsidP="00BA0C98">
      <w:pPr>
        <w:pStyle w:val="ListParagraph"/>
        <w:numPr>
          <w:ilvl w:val="0"/>
          <w:numId w:val="2"/>
        </w:numPr>
        <w:jc w:val="both"/>
      </w:pPr>
      <w:r>
        <w:t>All a floor's occupants will need to have transi</w:t>
      </w:r>
      <w:r w:rsidR="003A02B0">
        <w:t>t</w:t>
      </w:r>
      <w:r>
        <w:t>ed to the ground floor by EOD. (I.E., there will be zero floor occupants at the end of the day.) (AKA what goes up must come down.)</w:t>
      </w:r>
    </w:p>
    <w:p w14:paraId="0CDBE50F" w14:textId="6E85CFC5" w:rsidR="009A0E57" w:rsidRDefault="009A0E57" w:rsidP="00BA0C98">
      <w:pPr>
        <w:pStyle w:val="ListParagraph"/>
        <w:numPr>
          <w:ilvl w:val="0"/>
          <w:numId w:val="2"/>
        </w:numPr>
        <w:jc w:val="both"/>
      </w:pPr>
      <w:r>
        <w:t>Each floor has one elevator lobby.</w:t>
      </w:r>
    </w:p>
    <w:p w14:paraId="6AEF16E3" w14:textId="77777777" w:rsidR="009A0E57" w:rsidRDefault="009A0E57" w:rsidP="00BA0C98">
      <w:pPr>
        <w:jc w:val="both"/>
      </w:pPr>
      <w:r>
        <w:t>Elevator Lobby</w:t>
      </w:r>
    </w:p>
    <w:p w14:paraId="714DE345" w14:textId="1B0340D9" w:rsidR="009A0E57" w:rsidRDefault="009A0E57" w:rsidP="00BA0C98">
      <w:pPr>
        <w:pStyle w:val="ListParagraph"/>
        <w:numPr>
          <w:ilvl w:val="0"/>
          <w:numId w:val="3"/>
        </w:numPr>
        <w:jc w:val="both"/>
      </w:pPr>
      <w:r>
        <w:t>An elevator lobby belongs to one floor.</w:t>
      </w:r>
    </w:p>
    <w:p w14:paraId="5414C1FB" w14:textId="6DCF16F3" w:rsidR="009A0E57" w:rsidRDefault="009A0E57" w:rsidP="00BA0C98">
      <w:pPr>
        <w:pStyle w:val="ListParagraph"/>
        <w:numPr>
          <w:ilvl w:val="0"/>
          <w:numId w:val="3"/>
        </w:numPr>
        <w:jc w:val="both"/>
      </w:pPr>
      <w:r>
        <w:t>An elevator lobby is a location where passengers wait in preparation to board an arriving elevator</w:t>
      </w:r>
      <w:r w:rsidR="003C7880">
        <w:t xml:space="preserve"> car</w:t>
      </w:r>
      <w:r>
        <w:t>.</w:t>
      </w:r>
    </w:p>
    <w:p w14:paraId="3B629406" w14:textId="2A497A76" w:rsidR="009A0E57" w:rsidRDefault="009A0E57" w:rsidP="00BA0C98">
      <w:pPr>
        <w:pStyle w:val="ListParagraph"/>
        <w:numPr>
          <w:ilvl w:val="0"/>
          <w:numId w:val="3"/>
        </w:numPr>
        <w:jc w:val="both"/>
      </w:pPr>
      <w:r>
        <w:t>Passengers departing an elevator</w:t>
      </w:r>
      <w:r w:rsidR="003C7880">
        <w:t xml:space="preserve"> car</w:t>
      </w:r>
      <w:r>
        <w:t xml:space="preserve"> </w:t>
      </w:r>
      <w:r w:rsidR="003C7880">
        <w:t>d</w:t>
      </w:r>
      <w:r>
        <w:t>o not queue in the lobby.</w:t>
      </w:r>
    </w:p>
    <w:p w14:paraId="4FD57BDA" w14:textId="79CC3700" w:rsidR="009A0E57" w:rsidRDefault="009A0E57" w:rsidP="00BA0C98">
      <w:pPr>
        <w:pStyle w:val="ListParagraph"/>
        <w:numPr>
          <w:ilvl w:val="0"/>
          <w:numId w:val="3"/>
        </w:numPr>
        <w:jc w:val="both"/>
      </w:pPr>
      <w:r>
        <w:t>An elevator lobby services any elevator</w:t>
      </w:r>
      <w:r w:rsidR="003167A0">
        <w:t xml:space="preserve"> car</w:t>
      </w:r>
      <w:r>
        <w:t xml:space="preserve"> that arrives on its floor.</w:t>
      </w:r>
    </w:p>
    <w:p w14:paraId="4BB0CFB8" w14:textId="71145856" w:rsidR="009A0E57" w:rsidRDefault="009A0E57" w:rsidP="00BA0C98">
      <w:pPr>
        <w:pStyle w:val="ListParagraph"/>
        <w:numPr>
          <w:ilvl w:val="0"/>
          <w:numId w:val="3"/>
        </w:numPr>
        <w:jc w:val="both"/>
      </w:pPr>
      <w:r>
        <w:t>An elevator lobby will have one up and one down call button (except for the lobbies on the first and last floors, which will have a single up or down button, respectively).</w:t>
      </w:r>
    </w:p>
    <w:p w14:paraId="591D9198" w14:textId="77777777" w:rsidR="009A0E57" w:rsidRDefault="009A0E57" w:rsidP="00BA0C98">
      <w:pPr>
        <w:jc w:val="both"/>
      </w:pPr>
      <w:r>
        <w:t>Call Button</w:t>
      </w:r>
    </w:p>
    <w:p w14:paraId="5E67668F" w14:textId="039AEA10" w:rsidR="009A0E57" w:rsidRDefault="009A0E57" w:rsidP="00BA0C98">
      <w:pPr>
        <w:pStyle w:val="ListParagraph"/>
        <w:numPr>
          <w:ilvl w:val="0"/>
          <w:numId w:val="4"/>
        </w:numPr>
        <w:jc w:val="both"/>
      </w:pPr>
      <w:r>
        <w:t>An active call button signals that an elevator</w:t>
      </w:r>
      <w:r w:rsidR="003167A0">
        <w:t xml:space="preserve"> car</w:t>
      </w:r>
      <w:r>
        <w:t xml:space="preserve"> is required at that call button's floor.</w:t>
      </w:r>
    </w:p>
    <w:p w14:paraId="3FD65CD5" w14:textId="6E000BB8" w:rsidR="009A0E57" w:rsidRDefault="009A0E57" w:rsidP="00BA0C98">
      <w:pPr>
        <w:pStyle w:val="ListParagraph"/>
        <w:numPr>
          <w:ilvl w:val="0"/>
          <w:numId w:val="4"/>
        </w:numPr>
        <w:jc w:val="both"/>
      </w:pPr>
      <w:r>
        <w:t>An active Up call button indicates one or more passengers wish to go from that call button's floor to a higher floor.</w:t>
      </w:r>
    </w:p>
    <w:p w14:paraId="1DB42BE7" w14:textId="69152F6E" w:rsidR="009A0E57" w:rsidRDefault="009A0E57" w:rsidP="00BA0C98">
      <w:pPr>
        <w:pStyle w:val="ListParagraph"/>
        <w:numPr>
          <w:ilvl w:val="0"/>
          <w:numId w:val="4"/>
        </w:numPr>
        <w:jc w:val="both"/>
      </w:pPr>
      <w:r>
        <w:lastRenderedPageBreak/>
        <w:t>An active Down call button indicates one or more passengers wish to go from that call button's floor to a lower floor.</w:t>
      </w:r>
    </w:p>
    <w:p w14:paraId="6BE62B9A" w14:textId="59CBC6F1" w:rsidR="009A0E57" w:rsidRDefault="009A0E57" w:rsidP="00BA0C98">
      <w:pPr>
        <w:pStyle w:val="ListParagraph"/>
        <w:numPr>
          <w:ilvl w:val="0"/>
          <w:numId w:val="4"/>
        </w:numPr>
        <w:jc w:val="both"/>
      </w:pPr>
      <w:r>
        <w:t>An arriving elevator</w:t>
      </w:r>
      <w:r w:rsidR="003167A0">
        <w:t xml:space="preserve"> car</w:t>
      </w:r>
      <w:r>
        <w:t xml:space="preserve"> will proceed in the direction indicated by call button once the arriving elevator</w:t>
      </w:r>
      <w:r w:rsidR="003167A0">
        <w:t xml:space="preserve"> car</w:t>
      </w:r>
      <w:r>
        <w:t xml:space="preserve"> departs that floor.</w:t>
      </w:r>
    </w:p>
    <w:p w14:paraId="7B13ED84" w14:textId="740A6786" w:rsidR="003167A0" w:rsidRDefault="00F808B2" w:rsidP="00BA0C98">
      <w:pPr>
        <w:pStyle w:val="ListParagraph"/>
        <w:numPr>
          <w:ilvl w:val="0"/>
          <w:numId w:val="4"/>
        </w:numPr>
        <w:jc w:val="both"/>
      </w:pPr>
      <w:r>
        <w:t>All c</w:t>
      </w:r>
      <w:r w:rsidR="00C35072">
        <w:t xml:space="preserve">all buttons </w:t>
      </w:r>
      <w:r w:rsidR="00EB27FC">
        <w:t>are independent of each other and can be pressed simultaneously.</w:t>
      </w:r>
    </w:p>
    <w:p w14:paraId="531206AE" w14:textId="1104142B" w:rsidR="005A7D81" w:rsidRDefault="005A7D81" w:rsidP="00BA0C98">
      <w:pPr>
        <w:jc w:val="both"/>
      </w:pPr>
      <w:r>
        <w:t xml:space="preserve">Elevator </w:t>
      </w:r>
      <w:r>
        <w:t>Shaft</w:t>
      </w:r>
    </w:p>
    <w:p w14:paraId="03A1EE6F" w14:textId="1F580615" w:rsidR="005A7D81" w:rsidRDefault="005A7D81" w:rsidP="00BA0C98">
      <w:pPr>
        <w:pStyle w:val="ListParagraph"/>
        <w:numPr>
          <w:ilvl w:val="0"/>
          <w:numId w:val="5"/>
        </w:numPr>
        <w:jc w:val="both"/>
      </w:pPr>
      <w:r>
        <w:t xml:space="preserve">An elevator shaft </w:t>
      </w:r>
      <w:r w:rsidR="0067002B">
        <w:t xml:space="preserve">is a vertical shaft that provides elevator </w:t>
      </w:r>
      <w:r>
        <w:t xml:space="preserve">services </w:t>
      </w:r>
      <w:r w:rsidR="0067002B">
        <w:t xml:space="preserve">to </w:t>
      </w:r>
      <w:r>
        <w:t>floors of a building.</w:t>
      </w:r>
    </w:p>
    <w:p w14:paraId="7A0893C8" w14:textId="340EEDF3" w:rsidR="0067002B" w:rsidRDefault="0067002B" w:rsidP="00BA0C98">
      <w:pPr>
        <w:pStyle w:val="ListParagraph"/>
        <w:numPr>
          <w:ilvl w:val="0"/>
          <w:numId w:val="5"/>
        </w:numPr>
        <w:jc w:val="both"/>
      </w:pPr>
      <w:r w:rsidRPr="00561486">
        <w:t xml:space="preserve">An elevator </w:t>
      </w:r>
      <w:r>
        <w:t xml:space="preserve">shaft </w:t>
      </w:r>
      <w:r>
        <w:t>can</w:t>
      </w:r>
      <w:r>
        <w:t xml:space="preserve"> house </w:t>
      </w:r>
      <w:r>
        <w:t>zero</w:t>
      </w:r>
      <w:r>
        <w:t xml:space="preserve"> or more elevator cars.</w:t>
      </w:r>
    </w:p>
    <w:p w14:paraId="50B12EAC" w14:textId="68EC99FB" w:rsidR="005A7D81" w:rsidRDefault="004152DF" w:rsidP="00BA0C98">
      <w:pPr>
        <w:pStyle w:val="ListParagraph"/>
        <w:numPr>
          <w:ilvl w:val="0"/>
          <w:numId w:val="5"/>
        </w:numPr>
        <w:jc w:val="both"/>
      </w:pPr>
      <w:r>
        <w:t>An elevator shaft</w:t>
      </w:r>
      <w:r w:rsidR="005A7D81">
        <w:t xml:space="preserve"> has a starting floor (the lower floor) and an ending floor (the higher floor).</w:t>
      </w:r>
    </w:p>
    <w:p w14:paraId="0EC67887" w14:textId="77777777" w:rsidR="005A7D81" w:rsidRDefault="005A7D81" w:rsidP="00BA0C98">
      <w:pPr>
        <w:jc w:val="both"/>
      </w:pPr>
      <w:r>
        <w:t>Elevator Car</w:t>
      </w:r>
    </w:p>
    <w:p w14:paraId="6F0A8E02" w14:textId="5C473FF7" w:rsidR="005A7D81" w:rsidRDefault="005A7D81" w:rsidP="00BA0C98">
      <w:pPr>
        <w:pStyle w:val="ListParagraph"/>
        <w:numPr>
          <w:ilvl w:val="0"/>
          <w:numId w:val="15"/>
        </w:numPr>
        <w:jc w:val="both"/>
      </w:pPr>
      <w:r w:rsidRPr="00561486">
        <w:t>An elevator</w:t>
      </w:r>
      <w:r w:rsidR="000040E9">
        <w:t xml:space="preserve"> car</w:t>
      </w:r>
      <w:r w:rsidRPr="00561486">
        <w:t xml:space="preserve"> </w:t>
      </w:r>
      <w:r w:rsidR="000040E9">
        <w:t>m</w:t>
      </w:r>
      <w:r w:rsidRPr="00561486">
        <w:t>oves people between floors of a building</w:t>
      </w:r>
      <w:r>
        <w:t>.</w:t>
      </w:r>
    </w:p>
    <w:p w14:paraId="49C2EF4B" w14:textId="2A3F437B" w:rsidR="003167A0" w:rsidRDefault="003167A0" w:rsidP="00BA0C98">
      <w:pPr>
        <w:pStyle w:val="ListParagraph"/>
        <w:numPr>
          <w:ilvl w:val="0"/>
          <w:numId w:val="15"/>
        </w:numPr>
        <w:jc w:val="both"/>
      </w:pPr>
      <w:r>
        <w:t xml:space="preserve">An elevator car operates within </w:t>
      </w:r>
      <w:r w:rsidR="000040E9">
        <w:t>an</w:t>
      </w:r>
      <w:r>
        <w:t xml:space="preserve"> elevator shaft.</w:t>
      </w:r>
    </w:p>
    <w:p w14:paraId="5DEC0BF2" w14:textId="4EB0EE60" w:rsidR="00524652" w:rsidRDefault="00524652" w:rsidP="00BA0C98">
      <w:pPr>
        <w:pStyle w:val="ListParagraph"/>
        <w:numPr>
          <w:ilvl w:val="0"/>
          <w:numId w:val="15"/>
        </w:numPr>
        <w:jc w:val="both"/>
      </w:pPr>
      <w:r>
        <w:t>Each elevator car is independently controllable.</w:t>
      </w:r>
    </w:p>
    <w:p w14:paraId="0CA24A4C" w14:textId="524F3554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>An elevator</w:t>
      </w:r>
      <w:r w:rsidR="003167A0">
        <w:t xml:space="preserve"> car</w:t>
      </w:r>
      <w:r>
        <w:t xml:space="preserve"> </w:t>
      </w:r>
      <w:r w:rsidR="004858B3">
        <w:t>can have</w:t>
      </w:r>
      <w:r>
        <w:t xml:space="preserve"> zero or more passengers.</w:t>
      </w:r>
    </w:p>
    <w:p w14:paraId="4908F770" w14:textId="78930D99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An empty elevator </w:t>
      </w:r>
      <w:r w:rsidR="002579F9">
        <w:t xml:space="preserve">car </w:t>
      </w:r>
      <w:r>
        <w:t xml:space="preserve">is an elevator </w:t>
      </w:r>
      <w:r w:rsidR="002579F9">
        <w:t xml:space="preserve">car </w:t>
      </w:r>
      <w:r>
        <w:t>with zero passengers.</w:t>
      </w:r>
    </w:p>
    <w:p w14:paraId="78095582" w14:textId="52EB0341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>An elevator</w:t>
      </w:r>
      <w:r w:rsidR="002579F9">
        <w:t xml:space="preserve"> car</w:t>
      </w:r>
      <w:r>
        <w:t xml:space="preserve"> has a maximum passenger capacity and maximum passenger weight capacity.</w:t>
      </w:r>
    </w:p>
    <w:p w14:paraId="1922438E" w14:textId="23676EE4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An elevator </w:t>
      </w:r>
      <w:r w:rsidR="002579F9">
        <w:t xml:space="preserve">car </w:t>
      </w:r>
      <w:r>
        <w:t>will move to each floor at a rate of N feet per second (FPS).</w:t>
      </w:r>
    </w:p>
    <w:p w14:paraId="528664A5" w14:textId="1157FFFF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Each elevator </w:t>
      </w:r>
      <w:r w:rsidR="002579F9">
        <w:t xml:space="preserve">car </w:t>
      </w:r>
      <w:r>
        <w:t>uses an average of X KW of electricity per foot for a given FPS rate of travel.</w:t>
      </w:r>
    </w:p>
    <w:p w14:paraId="08CFE16A" w14:textId="5E848A6E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An elevator </w:t>
      </w:r>
      <w:r w:rsidR="002579F9">
        <w:t xml:space="preserve">car </w:t>
      </w:r>
      <w:r>
        <w:t>can be taken out of service and can be placed into service.</w:t>
      </w:r>
    </w:p>
    <w:p w14:paraId="1F2F2666" w14:textId="2A64C74B" w:rsidR="000A4333" w:rsidRDefault="000A4333" w:rsidP="00BA0C98">
      <w:pPr>
        <w:pStyle w:val="ListParagraph"/>
        <w:numPr>
          <w:ilvl w:val="0"/>
          <w:numId w:val="15"/>
        </w:numPr>
        <w:jc w:val="both"/>
      </w:pPr>
      <w:r>
        <w:t>An elevator car contains floor selection buttons</w:t>
      </w:r>
      <w:r w:rsidR="008F741A">
        <w:t xml:space="preserve"> corresponding to the floors of a building</w:t>
      </w:r>
      <w:r>
        <w:t>.</w:t>
      </w:r>
    </w:p>
    <w:p w14:paraId="2A076053" w14:textId="7A3F84B1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An elevator </w:t>
      </w:r>
      <w:r w:rsidR="002579F9">
        <w:t xml:space="preserve">car </w:t>
      </w:r>
      <w:r>
        <w:t>has floors that it is permitted to stop at.</w:t>
      </w:r>
    </w:p>
    <w:p w14:paraId="78070832" w14:textId="1144AB4B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An elevator </w:t>
      </w:r>
      <w:r w:rsidR="002579F9">
        <w:t xml:space="preserve">car </w:t>
      </w:r>
      <w:r w:rsidR="00616905">
        <w:t>will not</w:t>
      </w:r>
      <w:r>
        <w:t xml:space="preserve"> stop at nor respond to calls from any non-permitted floor.</w:t>
      </w:r>
    </w:p>
    <w:p w14:paraId="40D26146" w14:textId="1336E4C3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An elevator </w:t>
      </w:r>
      <w:r w:rsidR="002579F9">
        <w:t xml:space="preserve">car </w:t>
      </w:r>
      <w:r>
        <w:t xml:space="preserve">can be </w:t>
      </w:r>
      <w:r w:rsidR="00271067">
        <w:t>directed</w:t>
      </w:r>
      <w:r>
        <w:t xml:space="preserve"> to go to a </w:t>
      </w:r>
      <w:r w:rsidR="00941C91">
        <w:t>specific</w:t>
      </w:r>
      <w:r>
        <w:t xml:space="preserve"> floor</w:t>
      </w:r>
      <w:r w:rsidR="002323B8">
        <w:t xml:space="preserve"> (the destination floor)</w:t>
      </w:r>
      <w:r>
        <w:t>.</w:t>
      </w:r>
    </w:p>
    <w:p w14:paraId="61EA7EB0" w14:textId="5CC2D260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An elevator </w:t>
      </w:r>
      <w:r w:rsidR="002579F9">
        <w:t xml:space="preserve">car </w:t>
      </w:r>
      <w:r>
        <w:t>can have an active up or down direction of travel or can be stationary.</w:t>
      </w:r>
    </w:p>
    <w:p w14:paraId="7C0B11FB" w14:textId="64032A07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>A stationary elevator</w:t>
      </w:r>
      <w:r w:rsidR="002579F9">
        <w:t xml:space="preserve"> car</w:t>
      </w:r>
      <w:r>
        <w:t xml:space="preserve"> can be assigned any direction of travel.</w:t>
      </w:r>
    </w:p>
    <w:p w14:paraId="4FBDC78A" w14:textId="62D88E71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>When an empty elevator</w:t>
      </w:r>
      <w:r w:rsidR="002579F9">
        <w:t xml:space="preserve"> car</w:t>
      </w:r>
      <w:r>
        <w:t xml:space="preserve"> receives its first passenger, its direction of travel is assigned.</w:t>
      </w:r>
    </w:p>
    <w:p w14:paraId="3E9CCEA0" w14:textId="7CB879EB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The direction of travel of an occupied elevator </w:t>
      </w:r>
      <w:r w:rsidR="002579F9">
        <w:t xml:space="preserve">car </w:t>
      </w:r>
      <w:r>
        <w:t>cannot be changed (except for fire recall to the ground floor which is presently out of scope for this spec).</w:t>
      </w:r>
    </w:p>
    <w:p w14:paraId="4C2A320B" w14:textId="4EAD624D" w:rsidR="002323B8" w:rsidRDefault="002323B8" w:rsidP="00BA0C98">
      <w:pPr>
        <w:pStyle w:val="ListParagraph"/>
        <w:numPr>
          <w:ilvl w:val="0"/>
          <w:numId w:val="15"/>
        </w:numPr>
        <w:jc w:val="both"/>
      </w:pPr>
      <w:r>
        <w:t>An elevator car may have several destination floors.</w:t>
      </w:r>
    </w:p>
    <w:p w14:paraId="20AFB3A2" w14:textId="03276D87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An occupied elevator </w:t>
      </w:r>
      <w:r w:rsidR="002579F9">
        <w:t xml:space="preserve">car </w:t>
      </w:r>
      <w:r>
        <w:t xml:space="preserve">may make </w:t>
      </w:r>
      <w:r w:rsidR="002579F9">
        <w:t>s</w:t>
      </w:r>
      <w:r>
        <w:t xml:space="preserve">tops along the way to </w:t>
      </w:r>
      <w:r w:rsidR="002579F9">
        <w:t>a</w:t>
      </w:r>
      <w:r>
        <w:t xml:space="preserve"> </w:t>
      </w:r>
      <w:r w:rsidR="002579F9">
        <w:t>d</w:t>
      </w:r>
      <w:r>
        <w:t>estination floor.</w:t>
      </w:r>
    </w:p>
    <w:p w14:paraId="0F8B09B9" w14:textId="0CA7BD5C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An elevator </w:t>
      </w:r>
      <w:r w:rsidR="00283AA4">
        <w:t xml:space="preserve">car </w:t>
      </w:r>
      <w:r>
        <w:t>arriving at a floor cancels that floor's call button activation corresponding to the elevator</w:t>
      </w:r>
      <w:r w:rsidR="00283AA4">
        <w:t xml:space="preserve"> car</w:t>
      </w:r>
      <w:r>
        <w:t>'s planned departing direction of travel.</w:t>
      </w:r>
    </w:p>
    <w:p w14:paraId="6400B6B3" w14:textId="13A0113F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When an elevator </w:t>
      </w:r>
      <w:r w:rsidR="00283AA4">
        <w:t xml:space="preserve">car </w:t>
      </w:r>
      <w:r>
        <w:t>discharges its last passenger, it can be assigned a new destination floor.</w:t>
      </w:r>
    </w:p>
    <w:p w14:paraId="0A6DEF96" w14:textId="263B5878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An elevator </w:t>
      </w:r>
      <w:r w:rsidR="00283AA4">
        <w:t xml:space="preserve">car </w:t>
      </w:r>
      <w:r>
        <w:t>in a 'hold' state is at a floor, contains no passengers, and whose doors are closed.</w:t>
      </w:r>
    </w:p>
    <w:p w14:paraId="368CF8F4" w14:textId="04735C84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>If an elevator</w:t>
      </w:r>
      <w:r w:rsidR="00283AA4">
        <w:t xml:space="preserve"> car</w:t>
      </w:r>
      <w:r>
        <w:t xml:space="preserve"> has no passengers and has no further instructions, it can be placed in a hold state.</w:t>
      </w:r>
    </w:p>
    <w:p w14:paraId="3DDB254B" w14:textId="6D9469D9" w:rsidR="009A0E57" w:rsidRDefault="009A0E57" w:rsidP="00BA0C98">
      <w:pPr>
        <w:pStyle w:val="ListParagraph"/>
        <w:numPr>
          <w:ilvl w:val="0"/>
          <w:numId w:val="15"/>
        </w:numPr>
        <w:jc w:val="both"/>
      </w:pPr>
      <w:r>
        <w:t xml:space="preserve">An empty elevator </w:t>
      </w:r>
      <w:r w:rsidR="00283AA4">
        <w:t xml:space="preserve">car </w:t>
      </w:r>
      <w:r>
        <w:t xml:space="preserve">may be </w:t>
      </w:r>
      <w:r w:rsidR="00A87512">
        <w:t xml:space="preserve">sent </w:t>
      </w:r>
      <w:r>
        <w:t>to a floor and hold without having received a call from that floor.</w:t>
      </w:r>
    </w:p>
    <w:p w14:paraId="71ADA383" w14:textId="46D4C734" w:rsidR="00283AA4" w:rsidRDefault="00283AA4" w:rsidP="00BA0C98">
      <w:pPr>
        <w:pStyle w:val="ListParagraph"/>
        <w:numPr>
          <w:ilvl w:val="0"/>
          <w:numId w:val="15"/>
        </w:numPr>
        <w:jc w:val="both"/>
      </w:pPr>
      <w:r>
        <w:t>Passenger loading and exiting takes N seconds for each passenger.</w:t>
      </w:r>
    </w:p>
    <w:p w14:paraId="1B327AC0" w14:textId="3D893A99" w:rsidR="009A0E57" w:rsidRDefault="009A0E57" w:rsidP="00BA0C98">
      <w:pPr>
        <w:jc w:val="both"/>
      </w:pPr>
      <w:r>
        <w:t>Occupant</w:t>
      </w:r>
    </w:p>
    <w:p w14:paraId="7A9BDCAE" w14:textId="5A2D61D6" w:rsidR="009A0E57" w:rsidRDefault="009A0E57" w:rsidP="00BA0C98">
      <w:pPr>
        <w:pStyle w:val="ListParagraph"/>
        <w:numPr>
          <w:ilvl w:val="0"/>
          <w:numId w:val="6"/>
        </w:numPr>
        <w:jc w:val="both"/>
      </w:pPr>
      <w:r>
        <w:t>An occupant is a person in a building.</w:t>
      </w:r>
    </w:p>
    <w:p w14:paraId="486E039C" w14:textId="62A69B62" w:rsidR="009A0E57" w:rsidRDefault="009A0E57" w:rsidP="00BA0C98">
      <w:pPr>
        <w:pStyle w:val="ListParagraph"/>
        <w:numPr>
          <w:ilvl w:val="0"/>
          <w:numId w:val="6"/>
        </w:numPr>
        <w:jc w:val="both"/>
      </w:pPr>
      <w:r>
        <w:t xml:space="preserve">An occupant </w:t>
      </w:r>
      <w:r w:rsidR="00A2037C">
        <w:t>belongs to</w:t>
      </w:r>
      <w:r>
        <w:t xml:space="preserve"> only one building</w:t>
      </w:r>
      <w:r w:rsidR="00082183">
        <w:t xml:space="preserve"> and </w:t>
      </w:r>
      <w:r w:rsidR="00A2037C">
        <w:t xml:space="preserve">to only </w:t>
      </w:r>
      <w:r w:rsidR="00082183">
        <w:t>one floor in that building</w:t>
      </w:r>
      <w:r>
        <w:t>.</w:t>
      </w:r>
    </w:p>
    <w:p w14:paraId="3F8D5003" w14:textId="281CCF22" w:rsidR="009A0E57" w:rsidRDefault="009A0E57" w:rsidP="00BA0C98">
      <w:pPr>
        <w:pStyle w:val="ListParagraph"/>
        <w:numPr>
          <w:ilvl w:val="0"/>
          <w:numId w:val="6"/>
        </w:numPr>
        <w:jc w:val="both"/>
      </w:pPr>
      <w:r>
        <w:t>An occupant is either a worker or a guest.</w:t>
      </w:r>
    </w:p>
    <w:p w14:paraId="067E8F8D" w14:textId="27C1F04F" w:rsidR="00327586" w:rsidRDefault="00327586" w:rsidP="00BA0C98">
      <w:pPr>
        <w:pStyle w:val="ListParagraph"/>
        <w:numPr>
          <w:ilvl w:val="0"/>
          <w:numId w:val="6"/>
        </w:numPr>
        <w:jc w:val="both"/>
      </w:pPr>
      <w:r>
        <w:t>Occupants press call buttons.</w:t>
      </w:r>
    </w:p>
    <w:p w14:paraId="2B4362DA" w14:textId="10AE36F2" w:rsidR="009A0E57" w:rsidRDefault="009A0E57" w:rsidP="00BA0C98">
      <w:pPr>
        <w:pStyle w:val="ListParagraph"/>
        <w:numPr>
          <w:ilvl w:val="0"/>
          <w:numId w:val="6"/>
        </w:numPr>
        <w:jc w:val="both"/>
      </w:pPr>
      <w:r>
        <w:lastRenderedPageBreak/>
        <w:t>An occupant, whether worker or guest, is also a passenger while they are in an elevator</w:t>
      </w:r>
      <w:r w:rsidR="00283AA4">
        <w:t xml:space="preserve"> car</w:t>
      </w:r>
      <w:r>
        <w:t>.</w:t>
      </w:r>
    </w:p>
    <w:p w14:paraId="0CA0E71B" w14:textId="728C9AFA" w:rsidR="009A0E57" w:rsidRDefault="009A0E57" w:rsidP="00BA0C98">
      <w:pPr>
        <w:pStyle w:val="ListParagraph"/>
        <w:numPr>
          <w:ilvl w:val="0"/>
          <w:numId w:val="6"/>
        </w:numPr>
        <w:jc w:val="both"/>
      </w:pPr>
      <w:r>
        <w:t xml:space="preserve">An occupant </w:t>
      </w:r>
      <w:r w:rsidR="007C6534">
        <w:t xml:space="preserve">is </w:t>
      </w:r>
      <w:r w:rsidR="00AD2B77">
        <w:t xml:space="preserve">either </w:t>
      </w:r>
      <w:r w:rsidR="0001769A">
        <w:t>o</w:t>
      </w:r>
      <w:r>
        <w:t xml:space="preserve">n a floor </w:t>
      </w:r>
      <w:r w:rsidR="007C11EB">
        <w:t>or is a</w:t>
      </w:r>
      <w:r>
        <w:t xml:space="preserve"> passenger</w:t>
      </w:r>
      <w:r w:rsidR="00AD2B77">
        <w:t>.</w:t>
      </w:r>
    </w:p>
    <w:p w14:paraId="13CEBC45" w14:textId="77777777" w:rsidR="009A0E57" w:rsidRDefault="009A0E57" w:rsidP="00BA0C98">
      <w:pPr>
        <w:jc w:val="both"/>
      </w:pPr>
      <w:r>
        <w:t>Worker</w:t>
      </w:r>
    </w:p>
    <w:p w14:paraId="7D196526" w14:textId="2301383A" w:rsidR="009A0E57" w:rsidRDefault="009A0E57" w:rsidP="00BA0C98">
      <w:pPr>
        <w:pStyle w:val="ListParagraph"/>
        <w:numPr>
          <w:ilvl w:val="0"/>
          <w:numId w:val="7"/>
        </w:numPr>
        <w:jc w:val="both"/>
      </w:pPr>
      <w:r>
        <w:t>Each worker has a home floor.</w:t>
      </w:r>
    </w:p>
    <w:p w14:paraId="524A6AF3" w14:textId="1777A602" w:rsidR="009A0E57" w:rsidRDefault="009A0E57" w:rsidP="00BA0C98">
      <w:pPr>
        <w:pStyle w:val="ListParagraph"/>
        <w:numPr>
          <w:ilvl w:val="0"/>
          <w:numId w:val="7"/>
        </w:numPr>
        <w:jc w:val="both"/>
      </w:pPr>
      <w:r>
        <w:t>A Worker arrives on the first floor between the hours of 7am to 9am and transits to their assigned higher floor.</w:t>
      </w:r>
    </w:p>
    <w:p w14:paraId="6EFD7BB9" w14:textId="3B2A4657" w:rsidR="009A0E57" w:rsidRDefault="009A0E57" w:rsidP="00BA0C98">
      <w:pPr>
        <w:pStyle w:val="ListParagraph"/>
        <w:numPr>
          <w:ilvl w:val="0"/>
          <w:numId w:val="7"/>
        </w:numPr>
        <w:jc w:val="both"/>
      </w:pPr>
      <w:r>
        <w:t>A Worker departs their assigned floor between the hours of 4pm to 6pm and transits to the first floor.</w:t>
      </w:r>
    </w:p>
    <w:p w14:paraId="0D805A07" w14:textId="77777777" w:rsidR="009A0E57" w:rsidRDefault="009A0E57" w:rsidP="00BA0C98">
      <w:pPr>
        <w:jc w:val="both"/>
      </w:pPr>
      <w:r>
        <w:t>Guest</w:t>
      </w:r>
    </w:p>
    <w:p w14:paraId="100A6EBA" w14:textId="5D589203" w:rsidR="009A0E57" w:rsidRDefault="009A0E57" w:rsidP="00BA0C98">
      <w:pPr>
        <w:pStyle w:val="ListParagraph"/>
        <w:numPr>
          <w:ilvl w:val="0"/>
          <w:numId w:val="8"/>
        </w:numPr>
        <w:jc w:val="both"/>
      </w:pPr>
      <w:r>
        <w:t>Over the course of the day, the building will receive N guests randomly distributed.</w:t>
      </w:r>
    </w:p>
    <w:p w14:paraId="7B46812D" w14:textId="34CAC0A9" w:rsidR="009A0E57" w:rsidRDefault="009A0E57" w:rsidP="00BA0C98">
      <w:pPr>
        <w:pStyle w:val="ListParagraph"/>
        <w:numPr>
          <w:ilvl w:val="0"/>
          <w:numId w:val="8"/>
        </w:numPr>
        <w:jc w:val="both"/>
      </w:pPr>
      <w:r>
        <w:t>Guests arrive at the ground floor and transit to a destination floor then reverse between the hours of 8am and 5pm.</w:t>
      </w:r>
    </w:p>
    <w:p w14:paraId="747694D9" w14:textId="48B42F23" w:rsidR="009A0E57" w:rsidRDefault="009A0E57" w:rsidP="00BA0C98">
      <w:pPr>
        <w:pStyle w:val="ListParagraph"/>
        <w:numPr>
          <w:ilvl w:val="0"/>
          <w:numId w:val="8"/>
        </w:numPr>
        <w:jc w:val="both"/>
      </w:pPr>
      <w:r>
        <w:t>Guests have an average stay on a work floor of N hours.</w:t>
      </w:r>
    </w:p>
    <w:p w14:paraId="0439436B" w14:textId="77777777" w:rsidR="009A0E57" w:rsidRDefault="009A0E57" w:rsidP="00BA0C98">
      <w:pPr>
        <w:jc w:val="both"/>
      </w:pPr>
      <w:r>
        <w:t>Passenger</w:t>
      </w:r>
    </w:p>
    <w:p w14:paraId="23DC19A5" w14:textId="63BE39A9" w:rsidR="009A0E57" w:rsidRDefault="009A0E57" w:rsidP="00BA0C98">
      <w:pPr>
        <w:pStyle w:val="ListParagraph"/>
        <w:numPr>
          <w:ilvl w:val="0"/>
          <w:numId w:val="9"/>
        </w:numPr>
        <w:jc w:val="both"/>
      </w:pPr>
      <w:r>
        <w:t>A passenger is a building occupant that is in an elevator</w:t>
      </w:r>
      <w:r w:rsidR="00283AA4">
        <w:t xml:space="preserve"> car</w:t>
      </w:r>
      <w:r>
        <w:t>.</w:t>
      </w:r>
    </w:p>
    <w:p w14:paraId="4DD08424" w14:textId="3C35E3F4" w:rsidR="009A0E57" w:rsidRDefault="009A0E57" w:rsidP="00BA0C98">
      <w:pPr>
        <w:pStyle w:val="ListParagraph"/>
        <w:numPr>
          <w:ilvl w:val="0"/>
          <w:numId w:val="9"/>
        </w:numPr>
        <w:jc w:val="both"/>
      </w:pPr>
      <w:r>
        <w:t>A passenger leaves the occupancy of a floor when they enter an elevator</w:t>
      </w:r>
      <w:r w:rsidR="00283AA4">
        <w:t xml:space="preserve"> car</w:t>
      </w:r>
      <w:r>
        <w:t>.</w:t>
      </w:r>
    </w:p>
    <w:p w14:paraId="536A3191" w14:textId="39CDDFF8" w:rsidR="009A0E57" w:rsidRDefault="009A0E57" w:rsidP="00BA0C98">
      <w:pPr>
        <w:pStyle w:val="ListParagraph"/>
        <w:numPr>
          <w:ilvl w:val="0"/>
          <w:numId w:val="9"/>
        </w:numPr>
        <w:jc w:val="both"/>
      </w:pPr>
      <w:r>
        <w:t>A passenger enters the occupancy of a floor when they depart an elevator</w:t>
      </w:r>
      <w:r w:rsidR="00283AA4">
        <w:t xml:space="preserve"> car</w:t>
      </w:r>
      <w:r>
        <w:t>.</w:t>
      </w:r>
    </w:p>
    <w:p w14:paraId="2BFC755F" w14:textId="0CD42A6D" w:rsidR="009A0E57" w:rsidRDefault="009A0E57" w:rsidP="00BA0C98">
      <w:pPr>
        <w:pStyle w:val="ListParagraph"/>
        <w:numPr>
          <w:ilvl w:val="0"/>
          <w:numId w:val="9"/>
        </w:numPr>
        <w:jc w:val="both"/>
      </w:pPr>
      <w:r>
        <w:t>A passenger is still considered a building occupant while they are in an elevator</w:t>
      </w:r>
      <w:r w:rsidR="00283AA4">
        <w:t xml:space="preserve"> car</w:t>
      </w:r>
      <w:r>
        <w:t>.</w:t>
      </w:r>
    </w:p>
    <w:p w14:paraId="439AF83F" w14:textId="764236AF" w:rsidR="009A0E57" w:rsidRDefault="009A0E57" w:rsidP="00BA0C98">
      <w:pPr>
        <w:pStyle w:val="ListParagraph"/>
        <w:numPr>
          <w:ilvl w:val="0"/>
          <w:numId w:val="9"/>
        </w:numPr>
        <w:jc w:val="both"/>
      </w:pPr>
      <w:r>
        <w:t>Passengers have an average weight of 172 pounds with a standard deviation of 29 pounds.</w:t>
      </w:r>
    </w:p>
    <w:p w14:paraId="2B326E6B" w14:textId="77777777" w:rsidR="009A0E57" w:rsidRDefault="009A0E57" w:rsidP="00BA0C98">
      <w:pPr>
        <w:jc w:val="both"/>
      </w:pPr>
      <w:r>
        <w:t>Trip</w:t>
      </w:r>
    </w:p>
    <w:p w14:paraId="70F5E9DB" w14:textId="65C7DB20" w:rsidR="009A0E57" w:rsidRDefault="009A0E57" w:rsidP="00BA0C98">
      <w:pPr>
        <w:pStyle w:val="ListParagraph"/>
        <w:numPr>
          <w:ilvl w:val="0"/>
          <w:numId w:val="10"/>
        </w:numPr>
        <w:jc w:val="both"/>
      </w:pPr>
      <w:r>
        <w:t>A trip is defined as the time from when a passenger presses a call button and that passenger arriving at their destination floor.</w:t>
      </w:r>
    </w:p>
    <w:p w14:paraId="251958DE" w14:textId="77777777" w:rsidR="009A0E57" w:rsidRDefault="009A0E57" w:rsidP="00BA0C98">
      <w:pPr>
        <w:jc w:val="both"/>
      </w:pPr>
      <w:proofErr w:type="spellStart"/>
      <w:r>
        <w:t>Misc</w:t>
      </w:r>
      <w:proofErr w:type="spellEnd"/>
    </w:p>
    <w:p w14:paraId="5872FC1D" w14:textId="0375F32E" w:rsidR="009A0E57" w:rsidRDefault="009A0E57" w:rsidP="00BA0C98">
      <w:pPr>
        <w:pStyle w:val="ListParagraph"/>
        <w:numPr>
          <w:ilvl w:val="0"/>
          <w:numId w:val="11"/>
        </w:numPr>
        <w:jc w:val="both"/>
      </w:pPr>
      <w:r>
        <w:t xml:space="preserve">In addition to automated simulation, provide a command interface to perform the various operations (create a passenger, arrive a passenger, call an elevator, </w:t>
      </w:r>
      <w:proofErr w:type="spellStart"/>
      <w:r>
        <w:t>etc</w:t>
      </w:r>
      <w:proofErr w:type="spellEnd"/>
      <w:r>
        <w:t>).</w:t>
      </w:r>
    </w:p>
    <w:p w14:paraId="4E3EB89B" w14:textId="15EFC53E" w:rsidR="009A0E57" w:rsidRDefault="0019515D" w:rsidP="00BA0C98">
      <w:pPr>
        <w:pStyle w:val="ListParagraph"/>
        <w:numPr>
          <w:ilvl w:val="0"/>
          <w:numId w:val="11"/>
        </w:numPr>
        <w:jc w:val="both"/>
      </w:pPr>
      <w:r>
        <w:t xml:space="preserve">A building (and its elevator equipment) will have a simulation day. For example, it will be in operation from </w:t>
      </w:r>
      <w:proofErr w:type="spellStart"/>
      <w:r>
        <w:t>Xam</w:t>
      </w:r>
      <w:proofErr w:type="spellEnd"/>
      <w:r>
        <w:t xml:space="preserve"> (Start </w:t>
      </w:r>
      <w:proofErr w:type="gramStart"/>
      <w:r>
        <w:t>Of</w:t>
      </w:r>
      <w:proofErr w:type="gramEnd"/>
      <w:r>
        <w:t xml:space="preserve"> Day) to </w:t>
      </w:r>
      <w:proofErr w:type="spellStart"/>
      <w:r>
        <w:t>Ypm</w:t>
      </w:r>
      <w:proofErr w:type="spellEnd"/>
      <w:r>
        <w:t xml:space="preserve"> (End Of Day).</w:t>
      </w:r>
    </w:p>
    <w:p w14:paraId="3DC593A9" w14:textId="43390713" w:rsidR="009A0E57" w:rsidRPr="007068D9" w:rsidRDefault="009A0E57" w:rsidP="00BA0C98">
      <w:pPr>
        <w:jc w:val="both"/>
        <w:rPr>
          <w:b/>
        </w:rPr>
      </w:pPr>
      <w:r w:rsidRPr="007068D9">
        <w:rPr>
          <w:b/>
        </w:rPr>
        <w:t>USE CASES</w:t>
      </w:r>
    </w:p>
    <w:p w14:paraId="2D43D3BB" w14:textId="20FFBC36" w:rsidR="009A0E57" w:rsidRDefault="009A0E57" w:rsidP="00BA0C98">
      <w:pPr>
        <w:jc w:val="both"/>
      </w:pPr>
      <w:r>
        <w:t>Building</w:t>
      </w:r>
    </w:p>
    <w:p w14:paraId="0F90605F" w14:textId="529CD2FD" w:rsidR="009A0E57" w:rsidRDefault="009A0E57" w:rsidP="00BA0C98">
      <w:pPr>
        <w:jc w:val="both"/>
      </w:pPr>
      <w:r>
        <w:t>Floor</w:t>
      </w:r>
    </w:p>
    <w:p w14:paraId="61A2BABD" w14:textId="729C1031" w:rsidR="009A0E57" w:rsidRDefault="009A0E57" w:rsidP="00BA0C98">
      <w:pPr>
        <w:jc w:val="both"/>
      </w:pPr>
      <w:r>
        <w:t>Elevator</w:t>
      </w:r>
      <w:r w:rsidR="00962BD3">
        <w:t xml:space="preserve"> Lobby</w:t>
      </w:r>
    </w:p>
    <w:p w14:paraId="2831807C" w14:textId="04B8E6CE" w:rsidR="009A0E57" w:rsidRDefault="009A0E57" w:rsidP="00BA0C98">
      <w:pPr>
        <w:jc w:val="both"/>
      </w:pPr>
      <w:r>
        <w:t>Call Button</w:t>
      </w:r>
    </w:p>
    <w:p w14:paraId="447B2C4D" w14:textId="581A8B4A" w:rsidR="00962BD3" w:rsidRDefault="00962BD3" w:rsidP="00BA0C98">
      <w:pPr>
        <w:jc w:val="both"/>
      </w:pPr>
      <w:r>
        <w:t>Elevator Shaft</w:t>
      </w:r>
    </w:p>
    <w:p w14:paraId="0D5E7F3C" w14:textId="0FF3300C" w:rsidR="00962BD3" w:rsidRDefault="00962BD3" w:rsidP="00BA0C98">
      <w:pPr>
        <w:jc w:val="both"/>
      </w:pPr>
      <w:r>
        <w:t>Elevator Car</w:t>
      </w:r>
    </w:p>
    <w:p w14:paraId="7F86F3F4" w14:textId="01F72887" w:rsidR="00962BD3" w:rsidRDefault="00962BD3" w:rsidP="00BA0C98">
      <w:pPr>
        <w:jc w:val="both"/>
      </w:pPr>
      <w:r>
        <w:t>Occupant</w:t>
      </w:r>
    </w:p>
    <w:p w14:paraId="01DA62D2" w14:textId="28E7D0BA" w:rsidR="00962BD3" w:rsidRDefault="00962BD3" w:rsidP="00BA0C98">
      <w:pPr>
        <w:jc w:val="both"/>
      </w:pPr>
      <w:r>
        <w:t>Worker</w:t>
      </w:r>
    </w:p>
    <w:p w14:paraId="603F419D" w14:textId="173923D4" w:rsidR="00962BD3" w:rsidRDefault="00962BD3" w:rsidP="00BA0C98">
      <w:pPr>
        <w:jc w:val="both"/>
      </w:pPr>
      <w:r>
        <w:lastRenderedPageBreak/>
        <w:t>Guest</w:t>
      </w:r>
      <w:bookmarkStart w:id="0" w:name="_GoBack"/>
      <w:bookmarkEnd w:id="0"/>
    </w:p>
    <w:p w14:paraId="360CBD06" w14:textId="0748127E" w:rsidR="009A0E57" w:rsidRDefault="009A0E57" w:rsidP="00BA0C98">
      <w:pPr>
        <w:jc w:val="both"/>
      </w:pPr>
      <w:r>
        <w:t>Passenger</w:t>
      </w:r>
    </w:p>
    <w:p w14:paraId="49387E18" w14:textId="27685584" w:rsidR="009A0E57" w:rsidRDefault="009A0E57" w:rsidP="00BA0C98">
      <w:pPr>
        <w:jc w:val="both"/>
      </w:pPr>
      <w:r>
        <w:t>Trip</w:t>
      </w:r>
    </w:p>
    <w:p w14:paraId="46D9713B" w14:textId="3017E640" w:rsidR="009A0E57" w:rsidRDefault="009A0E57" w:rsidP="00BA0C98">
      <w:pPr>
        <w:jc w:val="both"/>
      </w:pPr>
      <w:proofErr w:type="spellStart"/>
      <w:r>
        <w:t>Misc</w:t>
      </w:r>
      <w:proofErr w:type="spellEnd"/>
    </w:p>
    <w:p w14:paraId="7A6F0776" w14:textId="666A40C2" w:rsidR="009A0E57" w:rsidRPr="007068D9" w:rsidRDefault="00154115" w:rsidP="00BA0C98">
      <w:pPr>
        <w:jc w:val="both"/>
        <w:rPr>
          <w:b/>
        </w:rPr>
      </w:pPr>
      <w:r>
        <w:rPr>
          <w:b/>
        </w:rPr>
        <w:t>DELIVERABLE</w:t>
      </w:r>
      <w:r w:rsidR="009A0E57" w:rsidRPr="007068D9">
        <w:rPr>
          <w:b/>
        </w:rPr>
        <w:t>S</w:t>
      </w:r>
    </w:p>
    <w:p w14:paraId="107E3E45" w14:textId="77777777" w:rsidR="009A0E57" w:rsidRDefault="009A0E57" w:rsidP="00BA0C98">
      <w:pPr>
        <w:jc w:val="both"/>
      </w:pPr>
      <w:r>
        <w:t>Hourly and Daily Performance Specs, totals and per elevator.</w:t>
      </w:r>
    </w:p>
    <w:p w14:paraId="56278F0B" w14:textId="2CE03D82" w:rsidR="009A0E57" w:rsidRDefault="009A0E57" w:rsidP="00BA0C98">
      <w:pPr>
        <w:pStyle w:val="ListParagraph"/>
        <w:numPr>
          <w:ilvl w:val="0"/>
          <w:numId w:val="13"/>
        </w:numPr>
        <w:jc w:val="both"/>
      </w:pPr>
      <w:bookmarkStart w:id="1" w:name="_Hlk505448597"/>
      <w:r>
        <w:t>Feet travelled. (Relates to maintena</w:t>
      </w:r>
      <w:r w:rsidR="00DF30CB">
        <w:t>n</w:t>
      </w:r>
      <w:r>
        <w:t>ce frequency; The more feet travelled, the more mainte</w:t>
      </w:r>
      <w:r w:rsidR="00DF30CB">
        <w:t>n</w:t>
      </w:r>
      <w:r>
        <w:t>ance required.)</w:t>
      </w:r>
    </w:p>
    <w:p w14:paraId="46A778C1" w14:textId="08F1CC74" w:rsidR="009A0E57" w:rsidRDefault="009A0E57" w:rsidP="00BA0C98">
      <w:pPr>
        <w:pStyle w:val="ListParagraph"/>
        <w:numPr>
          <w:ilvl w:val="0"/>
          <w:numId w:val="13"/>
        </w:numPr>
        <w:jc w:val="both"/>
      </w:pPr>
      <w:r>
        <w:t>Electricity usage. (Relates to cost of operation.)</w:t>
      </w:r>
    </w:p>
    <w:p w14:paraId="21D06333" w14:textId="6816D384" w:rsidR="009A0E57" w:rsidRDefault="009A0E57" w:rsidP="00BA0C98">
      <w:pPr>
        <w:pStyle w:val="ListParagraph"/>
        <w:numPr>
          <w:ilvl w:val="0"/>
          <w:numId w:val="13"/>
        </w:numPr>
        <w:jc w:val="both"/>
      </w:pPr>
      <w:r>
        <w:t>Completed passenger-floors (where one passenger-floor is one passenger moved one floor).</w:t>
      </w:r>
    </w:p>
    <w:p w14:paraId="527A6242" w14:textId="3B8E4494" w:rsidR="009A0E57" w:rsidRDefault="009A0E57" w:rsidP="00BA0C98">
      <w:pPr>
        <w:pStyle w:val="ListParagraph"/>
        <w:numPr>
          <w:ilvl w:val="0"/>
          <w:numId w:val="13"/>
        </w:numPr>
        <w:jc w:val="both"/>
      </w:pPr>
      <w:r>
        <w:t>Passenger wait times (average and max). (Passenger satisfaction.)</w:t>
      </w:r>
    </w:p>
    <w:p w14:paraId="3C1869CD" w14:textId="03AB9D3E" w:rsidR="009A0E57" w:rsidRDefault="009A0E57" w:rsidP="00BA0C98">
      <w:pPr>
        <w:pStyle w:val="ListParagraph"/>
        <w:numPr>
          <w:ilvl w:val="0"/>
          <w:numId w:val="13"/>
        </w:numPr>
        <w:jc w:val="both"/>
      </w:pPr>
      <w:r>
        <w:t>Passenger trip times (average and max). (Passenger satisfaction.)</w:t>
      </w:r>
    </w:p>
    <w:p w14:paraId="5DAE2831" w14:textId="728B3429" w:rsidR="00D1616B" w:rsidRDefault="009A0E57" w:rsidP="00BA0C98">
      <w:pPr>
        <w:pStyle w:val="ListParagraph"/>
        <w:numPr>
          <w:ilvl w:val="0"/>
          <w:numId w:val="13"/>
        </w:numPr>
        <w:jc w:val="both"/>
      </w:pPr>
      <w:r>
        <w:t xml:space="preserve">The elevator </w:t>
      </w:r>
      <w:bookmarkEnd w:id="1"/>
      <w:r>
        <w:t>algorithm used will be listed along with the measurements.</w:t>
      </w:r>
    </w:p>
    <w:p w14:paraId="0E8BFB8A" w14:textId="7BE59010" w:rsidR="00C5669A" w:rsidRDefault="00C5669A" w:rsidP="00BA0C98">
      <w:pPr>
        <w:jc w:val="both"/>
      </w:pPr>
      <w:r>
        <w:t xml:space="preserve">There will be a debug mode that will display a status message for every step taken. For example, </w:t>
      </w:r>
      <w:r w:rsidR="008161A6">
        <w:t xml:space="preserve">describing </w:t>
      </w:r>
      <w:r>
        <w:t xml:space="preserve">why a </w:t>
      </w:r>
      <w:proofErr w:type="gramStart"/>
      <w:r>
        <w:t>particular elevator</w:t>
      </w:r>
      <w:proofErr w:type="gramEnd"/>
      <w:r>
        <w:t xml:space="preserve"> was selected to answer a call, when an elevator arrives at a floor, when a passenger calls an elevator, etc.</w:t>
      </w:r>
    </w:p>
    <w:p w14:paraId="0B3AFE1A" w14:textId="19439A74" w:rsidR="009A0E57" w:rsidRPr="007068D9" w:rsidRDefault="009A0E57" w:rsidP="00BA0C98">
      <w:pPr>
        <w:jc w:val="both"/>
        <w:rPr>
          <w:b/>
        </w:rPr>
      </w:pPr>
      <w:r w:rsidRPr="007068D9">
        <w:rPr>
          <w:b/>
        </w:rPr>
        <w:t>OUT OF SCOPE</w:t>
      </w:r>
    </w:p>
    <w:p w14:paraId="7132D1CE" w14:textId="73C69EF6" w:rsidR="009A0E57" w:rsidRDefault="009A0E57" w:rsidP="00BA0C98">
      <w:pPr>
        <w:pStyle w:val="ListParagraph"/>
        <w:numPr>
          <w:ilvl w:val="0"/>
          <w:numId w:val="14"/>
        </w:numPr>
        <w:ind w:left="403"/>
        <w:jc w:val="both"/>
      </w:pPr>
      <w:r>
        <w:t>Mid-trip change of direction (e.g., fire recall to ground floor).</w:t>
      </w:r>
    </w:p>
    <w:p w14:paraId="45A7CC0A" w14:textId="5DF6DE4C" w:rsidR="009A0E57" w:rsidRDefault="009A0E57" w:rsidP="00BA0C98">
      <w:pPr>
        <w:pStyle w:val="ListParagraph"/>
        <w:numPr>
          <w:ilvl w:val="0"/>
          <w:numId w:val="14"/>
        </w:numPr>
        <w:ind w:left="403"/>
        <w:jc w:val="both"/>
      </w:pPr>
      <w:r>
        <w:t>Electricity usage adjustments for elevator movement start, coasting, or braking.</w:t>
      </w:r>
    </w:p>
    <w:p w14:paraId="514B6D61" w14:textId="3FB25A3E" w:rsidR="009A0E57" w:rsidRDefault="009A0E57" w:rsidP="00BA0C98">
      <w:pPr>
        <w:pStyle w:val="ListParagraph"/>
        <w:numPr>
          <w:ilvl w:val="0"/>
          <w:numId w:val="14"/>
        </w:numPr>
        <w:ind w:left="403"/>
        <w:jc w:val="both"/>
      </w:pPr>
      <w:r>
        <w:t>Abandoned floor calls (i.e., there will always be a passenger waiting to board when an elevator arrives at a call).</w:t>
      </w:r>
    </w:p>
    <w:p w14:paraId="55B00298" w14:textId="430BB8A6" w:rsidR="009A0E57" w:rsidRDefault="009A0E57" w:rsidP="00BA0C98">
      <w:pPr>
        <w:pStyle w:val="ListParagraph"/>
        <w:numPr>
          <w:ilvl w:val="0"/>
          <w:numId w:val="14"/>
        </w:numPr>
        <w:ind w:left="403"/>
        <w:jc w:val="both"/>
      </w:pPr>
      <w:r>
        <w:t>Visual simulation.</w:t>
      </w:r>
    </w:p>
    <w:p w14:paraId="1ED2A0F2" w14:textId="720715A8" w:rsidR="009A0E57" w:rsidRDefault="009A0E57" w:rsidP="00BA0C98">
      <w:pPr>
        <w:pStyle w:val="ListParagraph"/>
        <w:numPr>
          <w:ilvl w:val="0"/>
          <w:numId w:val="14"/>
        </w:numPr>
        <w:ind w:left="403"/>
        <w:jc w:val="both"/>
      </w:pPr>
      <w:r>
        <w:t>Variable simulation speed.</w:t>
      </w:r>
    </w:p>
    <w:p w14:paraId="14D6B8A8" w14:textId="56AF744E" w:rsidR="00F40759" w:rsidRDefault="00F40759" w:rsidP="00BA0C98">
      <w:pPr>
        <w:pStyle w:val="ListParagraph"/>
        <w:numPr>
          <w:ilvl w:val="0"/>
          <w:numId w:val="14"/>
        </w:numPr>
        <w:ind w:left="403"/>
        <w:jc w:val="both"/>
      </w:pPr>
      <w:r>
        <w:t xml:space="preserve">Multiple </w:t>
      </w:r>
      <w:r w:rsidR="00AF4437">
        <w:t xml:space="preserve">elevator </w:t>
      </w:r>
      <w:r w:rsidR="00706DD5">
        <w:t>cars</w:t>
      </w:r>
      <w:r>
        <w:t xml:space="preserve"> per </w:t>
      </w:r>
      <w:r w:rsidR="00340F27">
        <w:t xml:space="preserve">elevator </w:t>
      </w:r>
      <w:r>
        <w:t>shaft.</w:t>
      </w:r>
    </w:p>
    <w:p w14:paraId="21398786" w14:textId="3ED75A50" w:rsidR="00FC6998" w:rsidRDefault="00FC6998" w:rsidP="00BA0C98">
      <w:pPr>
        <w:pStyle w:val="ListParagraph"/>
        <w:numPr>
          <w:ilvl w:val="0"/>
          <w:numId w:val="14"/>
        </w:numPr>
        <w:ind w:left="403"/>
        <w:jc w:val="both"/>
      </w:pPr>
      <w:r>
        <w:t>Double-deck elevator ca</w:t>
      </w:r>
      <w:r w:rsidR="00706DD5">
        <w:t>r</w:t>
      </w:r>
      <w:r>
        <w:t>.</w:t>
      </w:r>
    </w:p>
    <w:p w14:paraId="66B088D3" w14:textId="1F425F5E" w:rsidR="00033F0C" w:rsidRDefault="00033F0C" w:rsidP="00BA0C98">
      <w:pPr>
        <w:pStyle w:val="ListParagraph"/>
        <w:numPr>
          <w:ilvl w:val="0"/>
          <w:numId w:val="14"/>
        </w:numPr>
        <w:ind w:left="403"/>
        <w:jc w:val="both"/>
      </w:pPr>
      <w:r>
        <w:t>Entering a destination floor from the elevator lobby.</w:t>
      </w:r>
    </w:p>
    <w:sectPr w:rsidR="00033F0C" w:rsidSect="002C2ED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52" w:right="1152" w:bottom="1152" w:left="1152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A78E1" w14:textId="77777777" w:rsidR="00EE064D" w:rsidRDefault="00EE064D">
      <w:pPr>
        <w:spacing w:after="0" w:line="240" w:lineRule="auto"/>
      </w:pPr>
      <w:r>
        <w:separator/>
      </w:r>
    </w:p>
  </w:endnote>
  <w:endnote w:type="continuationSeparator" w:id="0">
    <w:p w14:paraId="7FAE60C2" w14:textId="77777777" w:rsidR="00EE064D" w:rsidRDefault="00EE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F734C" w14:textId="77777777" w:rsidR="00B47B98" w:rsidRDefault="00B47B98">
    <w:pPr>
      <w:pStyle w:val="Footer"/>
      <w:jc w:val="center"/>
    </w:pPr>
  </w:p>
  <w:sdt>
    <w:sdtPr>
      <w:id w:val="-1486704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BBE19" w14:textId="0F1ADFC0" w:rsidR="0013591F" w:rsidRDefault="00ED682A" w:rsidP="00B47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C9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370C0" w14:textId="77777777" w:rsidR="00B47B98" w:rsidRDefault="00B47B98">
    <w:pPr>
      <w:pStyle w:val="Footer"/>
      <w:jc w:val="center"/>
    </w:pPr>
  </w:p>
  <w:sdt>
    <w:sdtPr>
      <w:id w:val="-131635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EB813" w14:textId="67FCA8CB" w:rsidR="00ED682A" w:rsidRDefault="00ED682A" w:rsidP="00B47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C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F6869" w14:textId="77777777" w:rsidR="00EE064D" w:rsidRDefault="00EE064D">
      <w:pPr>
        <w:spacing w:after="0" w:line="240" w:lineRule="auto"/>
      </w:pPr>
      <w:r>
        <w:separator/>
      </w:r>
    </w:p>
  </w:footnote>
  <w:footnote w:type="continuationSeparator" w:id="0">
    <w:p w14:paraId="66041AE9" w14:textId="77777777" w:rsidR="00EE064D" w:rsidRDefault="00EE0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B67D0" w14:textId="77777777" w:rsidR="00ED682A" w:rsidRDefault="00ED682A" w:rsidP="00ED682A">
    <w:pPr>
      <w:pStyle w:val="Header"/>
    </w:pPr>
    <w:r w:rsidRPr="00D65A54">
      <w:t>Building Elevator High Level Design Spec</w:t>
    </w:r>
  </w:p>
  <w:p w14:paraId="1FDA7858" w14:textId="77777777" w:rsidR="00ED682A" w:rsidRDefault="00ED6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26E4" w14:textId="1352F6DF" w:rsidR="00D65A54" w:rsidRDefault="00D65A54">
    <w:pPr>
      <w:pStyle w:val="Header"/>
    </w:pPr>
    <w:r w:rsidRPr="00D65A54">
      <w:t>Building Elevator High Level Design Spec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4ADA"/>
    <w:multiLevelType w:val="hybridMultilevel"/>
    <w:tmpl w:val="B3BEF456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3D82D43"/>
    <w:multiLevelType w:val="hybridMultilevel"/>
    <w:tmpl w:val="E3C6AEF4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0F5734"/>
    <w:multiLevelType w:val="hybridMultilevel"/>
    <w:tmpl w:val="00041C16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FED028C"/>
    <w:multiLevelType w:val="hybridMultilevel"/>
    <w:tmpl w:val="A058E2B8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5CC4B07"/>
    <w:multiLevelType w:val="hybridMultilevel"/>
    <w:tmpl w:val="56AA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6069B"/>
    <w:multiLevelType w:val="hybridMultilevel"/>
    <w:tmpl w:val="6B5C3306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44A6675C"/>
    <w:multiLevelType w:val="hybridMultilevel"/>
    <w:tmpl w:val="A058E2B8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475E32C8"/>
    <w:multiLevelType w:val="hybridMultilevel"/>
    <w:tmpl w:val="58424898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55BE10FD"/>
    <w:multiLevelType w:val="hybridMultilevel"/>
    <w:tmpl w:val="A3600E82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5F103001"/>
    <w:multiLevelType w:val="hybridMultilevel"/>
    <w:tmpl w:val="7A4878E6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66DA0FD6"/>
    <w:multiLevelType w:val="hybridMultilevel"/>
    <w:tmpl w:val="C2B062DC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688B6929"/>
    <w:multiLevelType w:val="hybridMultilevel"/>
    <w:tmpl w:val="F4EE0DDA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8E026C6"/>
    <w:multiLevelType w:val="hybridMultilevel"/>
    <w:tmpl w:val="FB103CD6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72811BC4"/>
    <w:multiLevelType w:val="hybridMultilevel"/>
    <w:tmpl w:val="664CF50A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7AC70767"/>
    <w:multiLevelType w:val="hybridMultilevel"/>
    <w:tmpl w:val="E2067B52"/>
    <w:lvl w:ilvl="0" w:tplc="47781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2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14"/>
  </w:num>
  <w:num w:numId="10">
    <w:abstractNumId w:val="11"/>
  </w:num>
  <w:num w:numId="11">
    <w:abstractNumId w:val="7"/>
  </w:num>
  <w:num w:numId="12">
    <w:abstractNumId w:val="9"/>
  </w:num>
  <w:num w:numId="13">
    <w:abstractNumId w:val="1"/>
  </w:num>
  <w:num w:numId="14">
    <w:abstractNumId w:val="4"/>
  </w:num>
  <w:num w:numId="1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57"/>
    <w:rsid w:val="000040E9"/>
    <w:rsid w:val="0001769A"/>
    <w:rsid w:val="00033F0C"/>
    <w:rsid w:val="00065FDF"/>
    <w:rsid w:val="00072CE9"/>
    <w:rsid w:val="00082183"/>
    <w:rsid w:val="000A0F9B"/>
    <w:rsid w:val="000A4333"/>
    <w:rsid w:val="001164D0"/>
    <w:rsid w:val="00123E1E"/>
    <w:rsid w:val="0013005C"/>
    <w:rsid w:val="0013591F"/>
    <w:rsid w:val="00154115"/>
    <w:rsid w:val="001841C8"/>
    <w:rsid w:val="0019515D"/>
    <w:rsid w:val="001C3CE1"/>
    <w:rsid w:val="00216BF8"/>
    <w:rsid w:val="002323B8"/>
    <w:rsid w:val="0024640E"/>
    <w:rsid w:val="002579F9"/>
    <w:rsid w:val="00271067"/>
    <w:rsid w:val="00283AA4"/>
    <w:rsid w:val="00297BDF"/>
    <w:rsid w:val="002C1B16"/>
    <w:rsid w:val="002C2ED6"/>
    <w:rsid w:val="00305629"/>
    <w:rsid w:val="003167A0"/>
    <w:rsid w:val="00327586"/>
    <w:rsid w:val="00340F27"/>
    <w:rsid w:val="003813EF"/>
    <w:rsid w:val="003A02B0"/>
    <w:rsid w:val="003C7880"/>
    <w:rsid w:val="004152DF"/>
    <w:rsid w:val="00477235"/>
    <w:rsid w:val="004858B3"/>
    <w:rsid w:val="0049676F"/>
    <w:rsid w:val="004A0B7B"/>
    <w:rsid w:val="00524652"/>
    <w:rsid w:val="00561486"/>
    <w:rsid w:val="005A7D81"/>
    <w:rsid w:val="005F3314"/>
    <w:rsid w:val="00616905"/>
    <w:rsid w:val="0067002B"/>
    <w:rsid w:val="007068D9"/>
    <w:rsid w:val="00706DD5"/>
    <w:rsid w:val="007404ED"/>
    <w:rsid w:val="00771F16"/>
    <w:rsid w:val="0078294C"/>
    <w:rsid w:val="007B597F"/>
    <w:rsid w:val="007C11EB"/>
    <w:rsid w:val="007C6534"/>
    <w:rsid w:val="008161A6"/>
    <w:rsid w:val="0087527A"/>
    <w:rsid w:val="008B6008"/>
    <w:rsid w:val="008F069E"/>
    <w:rsid w:val="008F3FD4"/>
    <w:rsid w:val="008F741A"/>
    <w:rsid w:val="00941C91"/>
    <w:rsid w:val="00954E48"/>
    <w:rsid w:val="00962BD3"/>
    <w:rsid w:val="00971DEC"/>
    <w:rsid w:val="009A0E57"/>
    <w:rsid w:val="009A2B59"/>
    <w:rsid w:val="009B48F7"/>
    <w:rsid w:val="009E4332"/>
    <w:rsid w:val="009F218A"/>
    <w:rsid w:val="00A2037C"/>
    <w:rsid w:val="00A87512"/>
    <w:rsid w:val="00AD2B77"/>
    <w:rsid w:val="00AF4437"/>
    <w:rsid w:val="00B03925"/>
    <w:rsid w:val="00B47B98"/>
    <w:rsid w:val="00B64B70"/>
    <w:rsid w:val="00B66857"/>
    <w:rsid w:val="00BA0C98"/>
    <w:rsid w:val="00BA3B94"/>
    <w:rsid w:val="00C07BE9"/>
    <w:rsid w:val="00C3458A"/>
    <w:rsid w:val="00C35072"/>
    <w:rsid w:val="00C5669A"/>
    <w:rsid w:val="00C65E6B"/>
    <w:rsid w:val="00D048D7"/>
    <w:rsid w:val="00D1616B"/>
    <w:rsid w:val="00D65A54"/>
    <w:rsid w:val="00DF30CB"/>
    <w:rsid w:val="00EB27FC"/>
    <w:rsid w:val="00ED682A"/>
    <w:rsid w:val="00EE064D"/>
    <w:rsid w:val="00F338D4"/>
    <w:rsid w:val="00F40759"/>
    <w:rsid w:val="00F808B2"/>
    <w:rsid w:val="00F9577D"/>
    <w:rsid w:val="00FA0384"/>
    <w:rsid w:val="00FC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61C4C"/>
  <w15:chartTrackingRefBased/>
  <w15:docId w15:val="{B3CA918E-D837-4F31-80C2-A68E7ABE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5F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195</TotalTime>
  <Pages>4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Pfingst</dc:creator>
  <cp:keywords/>
  <dc:description/>
  <cp:lastModifiedBy>John Pfingst</cp:lastModifiedBy>
  <cp:revision>71</cp:revision>
  <cp:lastPrinted>2018-02-04T00:31:00Z</cp:lastPrinted>
  <dcterms:created xsi:type="dcterms:W3CDTF">2018-02-03T22:42:00Z</dcterms:created>
  <dcterms:modified xsi:type="dcterms:W3CDTF">2018-02-04T18:50:00Z</dcterms:modified>
</cp:coreProperties>
</file>